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8BB" w:rsidRDefault="00FC28BB" w:rsidP="00F77915">
      <w:pPr>
        <w:pStyle w:val="letterbody"/>
        <w:jc w:val="left"/>
        <w:rPr>
          <w:rFonts w:ascii="Times" w:hAnsi="Times"/>
        </w:rPr>
        <w:sectPr w:rsidR="00FC28BB">
          <w:headerReference w:type="even" r:id="rId6"/>
          <w:headerReference w:type="first" r:id="rId7"/>
          <w:footerReference w:type="first" r:id="rId8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:rsidR="00FC28BB" w:rsidRDefault="00FC28BB" w:rsidP="00F77915">
      <w:pPr>
        <w:pStyle w:val="letterbody"/>
        <w:jc w:val="left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:rsidR="00FC28BB" w:rsidRDefault="00FC28BB" w:rsidP="00F77915">
      <w:pPr>
        <w:pStyle w:val="letterbody"/>
        <w:jc w:val="left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:rsidR="00580820" w:rsidRDefault="00B357F7" w:rsidP="00F77915">
      <w:pPr>
        <w:pStyle w:val="letterbody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br/>
      </w:r>
      <w:r>
        <w:rPr>
          <w:rFonts w:ascii="Times New Roman" w:hAnsi="Times New Roman" w:cs="Times New Roman"/>
        </w:rPr>
        <w:t xml:space="preserve">Hey there Jer Tej. </w:t>
      </w:r>
      <w:bookmarkStart w:id="0" w:name="_GoBack"/>
      <w:bookmarkEnd w:id="0"/>
    </w:p>
    <w:p w:rsidR="00580820" w:rsidRDefault="00580820" w:rsidP="00F77915">
      <w:pPr>
        <w:pStyle w:val="letterbody"/>
        <w:jc w:val="left"/>
        <w:rPr>
          <w:rFonts w:ascii="Times New Roman" w:hAnsi="Times New Roman" w:cs="Times New Roman"/>
        </w:rPr>
      </w:pPr>
    </w:p>
    <w:p w:rsidR="003B3A30" w:rsidRPr="00AD3693" w:rsidRDefault="00687EB3" w:rsidP="00F77915">
      <w:pPr>
        <w:pStyle w:val="letterbody"/>
        <w:jc w:val="left"/>
        <w:rPr>
          <w:rFonts w:ascii="Times New Roman" w:hAnsi="Times New Roman" w:cs="Times New Roman"/>
        </w:rPr>
      </w:pPr>
      <w:r w:rsidRPr="00AD3693">
        <w:rPr>
          <w:rFonts w:ascii="Times New Roman" w:hAnsi="Times New Roman" w:cs="Times New Roman"/>
        </w:rPr>
        <w:t>Sincerely</w:t>
      </w:r>
      <w:r w:rsidR="003B3A30" w:rsidRPr="00AD3693">
        <w:rPr>
          <w:rFonts w:ascii="Times New Roman" w:hAnsi="Times New Roman" w:cs="Times New Roman"/>
        </w:rPr>
        <w:t xml:space="preserve">, </w:t>
      </w:r>
    </w:p>
    <w:p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:rsidR="003B3A30" w:rsidRPr="00276334" w:rsidRDefault="00687EB3" w:rsidP="00F77915">
      <w:pPr>
        <w:pStyle w:val="letterbody"/>
        <w:jc w:val="left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942975" cy="432522"/>
            <wp:effectExtent l="0" t="0" r="0" b="0"/>
            <wp:docPr id="3" name="Picture 3" descr="C:\Users\jmilleradmin\AppData\Local\Microsoft\Windows\INetCache\Content.Word\JeffreyMiller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illeradmin\AppData\Local\Microsoft\Windows\INetCache\Content.Word\JeffreyMillerSignature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21" cy="4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7B" w:rsidRPr="0075661B" w:rsidRDefault="00F0607B" w:rsidP="00F77915">
      <w:pPr>
        <w:autoSpaceDE w:val="0"/>
        <w:autoSpaceDN w:val="0"/>
        <w:rPr>
          <w:rFonts w:asciiTheme="minorHAnsi" w:eastAsiaTheme="minorEastAsia" w:hAnsiTheme="minorHAnsi"/>
          <w:noProof/>
          <w:sz w:val="20"/>
        </w:rPr>
      </w:pPr>
      <w:bookmarkStart w:id="1" w:name="_MailAutoSig"/>
      <w:r w:rsidRPr="000C0622">
        <w:rPr>
          <w:rFonts w:eastAsiaTheme="minorEastAsia"/>
          <w:b/>
          <w:bCs/>
          <w:noProof/>
          <w:color w:val="000000"/>
          <w:sz w:val="18"/>
        </w:rPr>
        <w:t>Jeffrey Miller, Ph.D.</w:t>
      </w:r>
    </w:p>
    <w:p w:rsidR="00F0607B" w:rsidRPr="0075661B" w:rsidRDefault="00F0607B" w:rsidP="00F77915">
      <w:pPr>
        <w:autoSpaceDE w:val="0"/>
        <w:autoSpaceDN w:val="0"/>
        <w:rPr>
          <w:rFonts w:eastAsiaTheme="minorEastAsia"/>
          <w:noProof/>
          <w:sz w:val="22"/>
        </w:rPr>
      </w:pPr>
      <w:r w:rsidRPr="0075661B">
        <w:rPr>
          <w:rFonts w:eastAsiaTheme="minorEastAsia"/>
          <w:noProof/>
          <w:sz w:val="18"/>
          <w:szCs w:val="20"/>
        </w:rPr>
        <w:t>Associate Professor of Engineering Practice</w:t>
      </w:r>
    </w:p>
    <w:p w:rsidR="00F0607B" w:rsidRPr="0075661B" w:rsidRDefault="00F0607B" w:rsidP="00F77915">
      <w:pPr>
        <w:autoSpaceDE w:val="0"/>
        <w:autoSpaceDN w:val="0"/>
        <w:rPr>
          <w:rFonts w:eastAsiaTheme="minorEastAsia"/>
          <w:noProof/>
          <w:sz w:val="22"/>
        </w:rPr>
      </w:pPr>
      <w:r w:rsidRPr="0075661B">
        <w:rPr>
          <w:rFonts w:eastAsiaTheme="minorEastAsia"/>
          <w:noProof/>
          <w:sz w:val="18"/>
          <w:szCs w:val="20"/>
        </w:rPr>
        <w:t>Department of Computer Science</w:t>
      </w:r>
    </w:p>
    <w:p w:rsidR="00F0607B" w:rsidRPr="0075661B" w:rsidRDefault="00F0607B" w:rsidP="00F77915">
      <w:pPr>
        <w:autoSpaceDE w:val="0"/>
        <w:autoSpaceDN w:val="0"/>
        <w:rPr>
          <w:rFonts w:eastAsiaTheme="minorEastAsia"/>
          <w:noProof/>
          <w:sz w:val="22"/>
        </w:rPr>
      </w:pPr>
      <w:r w:rsidRPr="0075661B">
        <w:rPr>
          <w:rFonts w:eastAsiaTheme="minorEastAsia"/>
          <w:noProof/>
          <w:sz w:val="18"/>
          <w:szCs w:val="20"/>
        </w:rPr>
        <w:t>CS@SC Summer Camps Director</w:t>
      </w:r>
    </w:p>
    <w:p w:rsidR="00F0607B" w:rsidRPr="0075661B" w:rsidRDefault="007D20A1" w:rsidP="00F77915">
      <w:pPr>
        <w:autoSpaceDE w:val="0"/>
        <w:autoSpaceDN w:val="0"/>
        <w:rPr>
          <w:rFonts w:eastAsiaTheme="minorEastAsia"/>
          <w:noProof/>
          <w:sz w:val="22"/>
        </w:rPr>
      </w:pPr>
      <w:hyperlink r:id="rId10" w:tgtFrame="_blank" w:history="1">
        <w:r w:rsidR="00F0607B" w:rsidRPr="0075661B">
          <w:rPr>
            <w:rStyle w:val="Hyperlink"/>
            <w:rFonts w:eastAsiaTheme="minorEastAsia"/>
            <w:noProof/>
            <w:color w:val="0000FF"/>
            <w:sz w:val="18"/>
            <w:szCs w:val="20"/>
          </w:rPr>
          <w:t>http://summercamps.usc.edu</w:t>
        </w:r>
      </w:hyperlink>
      <w:r w:rsidR="00F0607B" w:rsidRPr="0075661B">
        <w:rPr>
          <w:rFonts w:eastAsiaTheme="minorEastAsia"/>
          <w:noProof/>
          <w:sz w:val="18"/>
          <w:szCs w:val="20"/>
        </w:rPr>
        <w:t xml:space="preserve"> </w:t>
      </w:r>
    </w:p>
    <w:p w:rsidR="000C0622" w:rsidRDefault="00F0607B" w:rsidP="00F77915">
      <w:pPr>
        <w:autoSpaceDE w:val="0"/>
        <w:autoSpaceDN w:val="0"/>
        <w:rPr>
          <w:rFonts w:eastAsiaTheme="minorEastAsia"/>
          <w:noProof/>
          <w:sz w:val="18"/>
          <w:szCs w:val="20"/>
        </w:rPr>
      </w:pPr>
      <w:r w:rsidRPr="0075661B">
        <w:rPr>
          <w:rFonts w:eastAsiaTheme="minorEastAsia"/>
          <w:noProof/>
          <w:sz w:val="18"/>
          <w:szCs w:val="20"/>
        </w:rPr>
        <w:t> </w:t>
      </w:r>
    </w:p>
    <w:p w:rsidR="00F0607B" w:rsidRPr="0075661B" w:rsidRDefault="00F0607B" w:rsidP="00F77915">
      <w:pPr>
        <w:autoSpaceDE w:val="0"/>
        <w:autoSpaceDN w:val="0"/>
        <w:rPr>
          <w:rFonts w:eastAsiaTheme="minorEastAsia"/>
          <w:noProof/>
          <w:sz w:val="22"/>
        </w:rPr>
      </w:pPr>
      <w:r w:rsidRPr="0075661B">
        <w:rPr>
          <w:rFonts w:eastAsiaTheme="minorEastAsia"/>
          <w:noProof/>
          <w:sz w:val="18"/>
          <w:szCs w:val="20"/>
        </w:rPr>
        <w:t>USC Viterbi School of Engineering</w:t>
      </w:r>
    </w:p>
    <w:p w:rsidR="00F0607B" w:rsidRPr="0075661B" w:rsidRDefault="00F0607B" w:rsidP="00F77915">
      <w:pPr>
        <w:autoSpaceDE w:val="0"/>
        <w:autoSpaceDN w:val="0"/>
        <w:rPr>
          <w:rFonts w:eastAsiaTheme="minorEastAsia"/>
          <w:noProof/>
          <w:sz w:val="22"/>
        </w:rPr>
      </w:pPr>
      <w:r w:rsidRPr="0075661B">
        <w:rPr>
          <w:rFonts w:eastAsiaTheme="minorEastAsia"/>
          <w:noProof/>
          <w:color w:val="990000"/>
          <w:sz w:val="18"/>
          <w:szCs w:val="20"/>
        </w:rPr>
        <w:t>University of Southern California</w:t>
      </w:r>
    </w:p>
    <w:p w:rsidR="00F0607B" w:rsidRPr="0075661B" w:rsidRDefault="00F0607B" w:rsidP="00F77915">
      <w:pPr>
        <w:autoSpaceDE w:val="0"/>
        <w:autoSpaceDN w:val="0"/>
        <w:rPr>
          <w:rFonts w:eastAsiaTheme="minorEastAsia"/>
          <w:noProof/>
          <w:sz w:val="22"/>
        </w:rPr>
      </w:pPr>
      <w:r w:rsidRPr="0075661B">
        <w:rPr>
          <w:rFonts w:eastAsiaTheme="minorEastAsia"/>
          <w:noProof/>
          <w:sz w:val="18"/>
          <w:szCs w:val="20"/>
        </w:rPr>
        <w:t>941 Bloom Walk, SAL 342</w:t>
      </w:r>
    </w:p>
    <w:p w:rsidR="00F0607B" w:rsidRPr="00FE1509" w:rsidRDefault="00F0607B" w:rsidP="00F77915">
      <w:pPr>
        <w:autoSpaceDE w:val="0"/>
        <w:autoSpaceDN w:val="0"/>
        <w:rPr>
          <w:rFonts w:eastAsiaTheme="minorEastAsia"/>
          <w:noProof/>
          <w:sz w:val="22"/>
          <w:lang w:val="es-MX"/>
        </w:rPr>
      </w:pPr>
      <w:r w:rsidRPr="00FE1509">
        <w:rPr>
          <w:rFonts w:eastAsiaTheme="minorEastAsia"/>
          <w:noProof/>
          <w:sz w:val="18"/>
          <w:szCs w:val="20"/>
          <w:lang w:val="es-MX"/>
        </w:rPr>
        <w:t>Los Angeles, California 90089-0781</w:t>
      </w:r>
    </w:p>
    <w:p w:rsidR="00F0607B" w:rsidRPr="00FE1509" w:rsidRDefault="007D20A1" w:rsidP="00F77915">
      <w:pPr>
        <w:autoSpaceDE w:val="0"/>
        <w:autoSpaceDN w:val="0"/>
        <w:rPr>
          <w:rFonts w:eastAsiaTheme="minorEastAsia"/>
          <w:noProof/>
          <w:sz w:val="22"/>
          <w:lang w:val="es-MX"/>
        </w:rPr>
      </w:pPr>
      <w:hyperlink r:id="rId11" w:tgtFrame="_blank" w:history="1">
        <w:r w:rsidR="00F0607B" w:rsidRPr="00FE1509">
          <w:rPr>
            <w:rStyle w:val="Hyperlink"/>
            <w:rFonts w:eastAsiaTheme="minorEastAsia"/>
            <w:noProof/>
            <w:color w:val="0000FF"/>
            <w:sz w:val="18"/>
            <w:szCs w:val="20"/>
            <w:lang w:val="es-MX"/>
          </w:rPr>
          <w:t>jeffrey.miller@usc.edu</w:t>
        </w:r>
      </w:hyperlink>
      <w:r w:rsidR="00F0607B" w:rsidRPr="00FE1509">
        <w:rPr>
          <w:rFonts w:eastAsiaTheme="minorEastAsia"/>
          <w:noProof/>
          <w:sz w:val="18"/>
          <w:szCs w:val="20"/>
          <w:lang w:val="es-MX"/>
        </w:rPr>
        <w:t xml:space="preserve"> </w:t>
      </w:r>
    </w:p>
    <w:p w:rsidR="001F3537" w:rsidRPr="0075661B" w:rsidRDefault="00F0607B" w:rsidP="00F77915">
      <w:pPr>
        <w:autoSpaceDE w:val="0"/>
        <w:autoSpaceDN w:val="0"/>
        <w:rPr>
          <w:rFonts w:ascii="Times" w:hAnsi="Times"/>
          <w:sz w:val="20"/>
        </w:rPr>
      </w:pPr>
      <w:r w:rsidRPr="0075661B">
        <w:rPr>
          <w:rFonts w:eastAsiaTheme="minorEastAsia"/>
          <w:noProof/>
          <w:sz w:val="18"/>
          <w:szCs w:val="20"/>
        </w:rPr>
        <w:t>213-740-7129 (office)</w:t>
      </w:r>
      <w:bookmarkEnd w:id="1"/>
    </w:p>
    <w:sectPr w:rsidR="001F3537" w:rsidRPr="0075661B" w:rsidSect="00FC28BB"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0A1" w:rsidRDefault="007D20A1">
      <w:r>
        <w:separator/>
      </w:r>
    </w:p>
  </w:endnote>
  <w:endnote w:type="continuationSeparator" w:id="0">
    <w:p w:rsidR="007D20A1" w:rsidRDefault="007D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5050205050A0204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1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:rsidR="00575733" w:rsidRPr="00D114A7" w:rsidRDefault="00FA6A7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941 Bloom Walk, SAL 342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0781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7129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" filled="f" stroked="f">
              <v:textbox>
                <w:txbxContent>
                  <w:p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:rsidR="00575733" w:rsidRPr="00D114A7" w:rsidRDefault="00FA6A7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941 Bloom Walk, SAL 342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0781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7129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0A1" w:rsidRDefault="007D20A1">
      <w:r>
        <w:separator/>
      </w:r>
    </w:p>
  </w:footnote>
  <w:footnote w:type="continuationSeparator" w:id="0">
    <w:p w:rsidR="007D20A1" w:rsidRDefault="007D2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733" w:rsidRDefault="00575733">
    <w:pPr>
      <w:pStyle w:val="Header"/>
    </w:pPr>
    <w:r>
      <w:rPr>
        <w:noProof/>
      </w:rPr>
      <w:drawing>
        <wp:inline distT="0" distB="0" distL="0" distR="0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45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575733" w:rsidRPr="00276334" w:rsidRDefault="00FA6A79" w:rsidP="001F3537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Department of 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Associate Professor of Engineering Practice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" filled="f" stroked="f">
              <v:textbox>
                <w:txbxContent>
                  <w:p w:rsidR="00575733" w:rsidRPr="00276334" w:rsidRDefault="00FA6A79" w:rsidP="001F3537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Department of 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Associate Professor of Engineering Practice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87EB3"/>
    <w:rsid w:val="006B17C1"/>
    <w:rsid w:val="007021FA"/>
    <w:rsid w:val="0070709F"/>
    <w:rsid w:val="00733D9D"/>
    <w:rsid w:val="00743D45"/>
    <w:rsid w:val="0075661B"/>
    <w:rsid w:val="00773303"/>
    <w:rsid w:val="007B0E0F"/>
    <w:rsid w:val="007D20A1"/>
    <w:rsid w:val="007F3DEF"/>
    <w:rsid w:val="0081363F"/>
    <w:rsid w:val="00836CAB"/>
    <w:rsid w:val="008535B0"/>
    <w:rsid w:val="00863337"/>
    <w:rsid w:val="0087404A"/>
    <w:rsid w:val="00875EB6"/>
    <w:rsid w:val="0088077F"/>
    <w:rsid w:val="008D6FB8"/>
    <w:rsid w:val="008E3B18"/>
    <w:rsid w:val="00912A7D"/>
    <w:rsid w:val="00921BFB"/>
    <w:rsid w:val="00973378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357F7"/>
    <w:rsid w:val="00B50C00"/>
    <w:rsid w:val="00B729B5"/>
    <w:rsid w:val="00B838B4"/>
    <w:rsid w:val="00BA72D7"/>
    <w:rsid w:val="00BB761E"/>
    <w:rsid w:val="00C04031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jeffrey.miller@usc.edu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ummercamps.usc.edu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Viterbi Letterhead Word Template.dotx</Template>
  <TotalTime>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Jeffrey Miller</cp:lastModifiedBy>
  <cp:revision>3</cp:revision>
  <cp:lastPrinted>2017-04-11T13:46:00Z</cp:lastPrinted>
  <dcterms:created xsi:type="dcterms:W3CDTF">2019-04-12T01:18:00Z</dcterms:created>
  <dcterms:modified xsi:type="dcterms:W3CDTF">2019-04-12T01:28:00Z</dcterms:modified>
</cp:coreProperties>
</file>